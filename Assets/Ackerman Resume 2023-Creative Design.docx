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F497D" w:themeColor="text2"/>
        </w:rPr>
        <w:alias w:val="Author"/>
        <w:tag w:val=""/>
        <w:id w:val="-1057703664"/>
        <w:placeholder>
          <w:docPart w:val="37DE6BD6179B404E9D9A162C33DB61B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49EFD56C" w14:textId="0B8672E9" w:rsidR="00320560" w:rsidRPr="000E698F" w:rsidRDefault="00D93CA6" w:rsidP="000C3793">
          <w:pPr>
            <w:pStyle w:val="Title"/>
            <w:jc w:val="center"/>
            <w:rPr>
              <w:color w:val="1F497D" w:themeColor="text2"/>
            </w:rPr>
          </w:pPr>
          <w:r w:rsidRPr="000E698F">
            <w:rPr>
              <w:color w:val="1F497D" w:themeColor="text2"/>
            </w:rPr>
            <w:t>Josh</w:t>
          </w:r>
          <w:r w:rsidR="00C61C07">
            <w:rPr>
              <w:color w:val="1F497D" w:themeColor="text2"/>
            </w:rPr>
            <w:t>UA (</w:t>
          </w:r>
          <w:r w:rsidR="008D3246">
            <w:rPr>
              <w:color w:val="1F497D" w:themeColor="text2"/>
            </w:rPr>
            <w:t>Valentine/</w:t>
          </w:r>
          <w:r w:rsidR="00C61C07">
            <w:rPr>
              <w:color w:val="1F497D" w:themeColor="text2"/>
            </w:rPr>
            <w:t>VAL)</w:t>
          </w:r>
          <w:r w:rsidRPr="000E698F">
            <w:rPr>
              <w:color w:val="1F497D" w:themeColor="text2"/>
            </w:rPr>
            <w:t xml:space="preserve"> Ackerman</w:t>
          </w:r>
        </w:p>
      </w:sdtContent>
    </w:sdt>
    <w:p w14:paraId="10DB6E1F" w14:textId="68EC5FBD" w:rsidR="00320560" w:rsidRDefault="00D93CA6" w:rsidP="000C3793">
      <w:pPr>
        <w:jc w:val="center"/>
      </w:pPr>
      <w:r>
        <w:t>(571) 337-8818</w:t>
      </w:r>
      <w:r w:rsidR="00320560">
        <w:t xml:space="preserve"> | </w:t>
      </w:r>
      <w:hyperlink r:id="rId8" w:history="1">
        <w:r w:rsidR="003B1612" w:rsidRPr="003255F1">
          <w:rPr>
            <w:rStyle w:val="Hyperlink"/>
          </w:rPr>
          <w:t>val.ackerman44@gmail.com</w:t>
        </w:r>
      </w:hyperlink>
      <w:r w:rsidR="003B1612">
        <w:t xml:space="preserve"> | Portfolio: </w:t>
      </w:r>
      <w:r w:rsidR="00194D8B" w:rsidRPr="00265B5F">
        <w:rPr>
          <w:rFonts w:cstheme="minorHAnsi"/>
        </w:rPr>
        <w:t>val-a4.github.io.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191710EC" w14:textId="77777777" w:rsidTr="00076474">
        <w:sdt>
          <w:sdtPr>
            <w:id w:val="1987511812"/>
            <w:placeholder>
              <w:docPart w:val="FC839908E0E0417FB52A7B4D7F5227F7"/>
            </w:placeholder>
            <w:temporary/>
            <w:showingPlcHdr/>
            <w15:appearance w15:val="hidden"/>
          </w:sdtPr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4D1C6597" w14:textId="77777777" w:rsidR="00F75D2E" w:rsidRDefault="00A16D47">
                <w:pPr>
                  <w:pStyle w:val="Heading1"/>
                </w:pPr>
                <w:r w:rsidRPr="009156BD">
                  <w:rPr>
                    <w:color w:val="1F497D" w:themeColor="text2"/>
                    <w:sz w:val="20"/>
                  </w:rP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557232E3" w14:textId="77777777" w:rsidR="00F75D2E" w:rsidRDefault="00F75D2E">
            <w:pPr>
              <w:pStyle w:val="Heading1"/>
            </w:pPr>
          </w:p>
        </w:tc>
      </w:tr>
      <w:tr w:rsidR="00F75D2E" w14:paraId="4DAF5C71" w14:textId="77777777" w:rsidTr="00076474">
        <w:tc>
          <w:tcPr>
            <w:tcW w:w="7981" w:type="dxa"/>
            <w:tcMar>
              <w:bottom w:w="230" w:type="dxa"/>
              <w:right w:w="144" w:type="dxa"/>
            </w:tcMar>
          </w:tcPr>
          <w:p w14:paraId="24F0FB23" w14:textId="398D7B5D" w:rsidR="00F75D2E" w:rsidRPr="004A38A9" w:rsidRDefault="00E62BDE">
            <w:r w:rsidRPr="00D55DEC">
              <w:t>Graduated with a b</w:t>
            </w:r>
            <w:r w:rsidR="00BE00A3" w:rsidRPr="00D55DEC">
              <w:t xml:space="preserve">achelor of </w:t>
            </w:r>
            <w:r w:rsidRPr="00D55DEC">
              <w:t>s</w:t>
            </w:r>
            <w:r w:rsidR="00BE00A3" w:rsidRPr="00D55DEC">
              <w:t>cience i</w:t>
            </w:r>
            <w:r w:rsidR="00D857C9" w:rsidRPr="00D55DEC">
              <w:t>n</w:t>
            </w:r>
            <w:r w:rsidR="00BE00A3" w:rsidRPr="00D55DEC">
              <w:t xml:space="preserve"> </w:t>
            </w:r>
            <w:r w:rsidRPr="00D55DEC">
              <w:t xml:space="preserve">Mechanical </w:t>
            </w:r>
            <w:r w:rsidR="00BE00A3" w:rsidRPr="00D55DEC">
              <w:t>Engineering: seeking a</w:t>
            </w:r>
            <w:r w:rsidR="004A38A9" w:rsidRPr="00D55DEC">
              <w:t xml:space="preserve"> position </w:t>
            </w:r>
            <w:r w:rsidR="00952F1A">
              <w:t>as a</w:t>
            </w:r>
            <w:r w:rsidR="00A71C36">
              <w:t xml:space="preserve"> </w:t>
            </w:r>
            <w:r w:rsidR="003B4A36">
              <w:t>Design</w:t>
            </w:r>
            <w:r w:rsidR="00EF0152">
              <w:t xml:space="preserve"> Engineer</w:t>
            </w:r>
            <w:r w:rsidR="003B4A36">
              <w:t xml:space="preserve"> in the field of Creative Design</w:t>
            </w:r>
            <w:r w:rsidR="004A38A9" w:rsidRPr="00D55DEC">
              <w:t>.</w:t>
            </w:r>
          </w:p>
        </w:tc>
        <w:tc>
          <w:tcPr>
            <w:tcW w:w="1379" w:type="dxa"/>
          </w:tcPr>
          <w:p w14:paraId="4BDF398B" w14:textId="77777777" w:rsidR="00F75D2E" w:rsidRDefault="00F75D2E"/>
        </w:tc>
      </w:tr>
      <w:tr w:rsidR="00F75D2E" w14:paraId="18AA89A1" w14:textId="77777777" w:rsidTr="00076474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B7A37D0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34CD7A04E9D04631940856509DC00A48"/>
                </w:placeholder>
                <w:temporary/>
                <w:showingPlcHdr/>
                <w15:appearance w15:val="hidden"/>
              </w:sdtPr>
              <w:sdtContent>
                <w:r w:rsidR="00A16D47" w:rsidRPr="009156BD">
                  <w:rPr>
                    <w:color w:val="1F497D" w:themeColor="text2"/>
                    <w:sz w:val="20"/>
                  </w:rPr>
                  <w:t>Education</w:t>
                </w:r>
              </w:sdtContent>
            </w:sdt>
          </w:p>
        </w:tc>
        <w:tc>
          <w:tcPr>
            <w:tcW w:w="1379" w:type="dxa"/>
          </w:tcPr>
          <w:p w14:paraId="7ABBFB74" w14:textId="77777777" w:rsidR="00F75D2E" w:rsidRDefault="00F75D2E">
            <w:pPr>
              <w:pStyle w:val="Heading1"/>
            </w:pPr>
          </w:p>
        </w:tc>
      </w:tr>
      <w:tr w:rsidR="00F75D2E" w14:paraId="5058B89C" w14:textId="77777777" w:rsidTr="00076474">
        <w:tc>
          <w:tcPr>
            <w:tcW w:w="7981" w:type="dxa"/>
            <w:tcMar>
              <w:bottom w:w="29" w:type="dxa"/>
              <w:right w:w="144" w:type="dxa"/>
            </w:tcMar>
          </w:tcPr>
          <w:p w14:paraId="6B62083A" w14:textId="49F0E7EF" w:rsidR="00F75D2E" w:rsidRPr="005479A9" w:rsidRDefault="00D93CA6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Case Western Reserve University</w:t>
            </w:r>
          </w:p>
        </w:tc>
        <w:tc>
          <w:tcPr>
            <w:tcW w:w="1379" w:type="dxa"/>
          </w:tcPr>
          <w:p w14:paraId="2AE28D70" w14:textId="7A349AD2" w:rsidR="00F75D2E" w:rsidRDefault="00260654" w:rsidP="00A30C91">
            <w:pPr>
              <w:jc w:val="right"/>
            </w:pPr>
            <w:r>
              <w:t>May</w:t>
            </w:r>
            <w:r w:rsidR="009A5E65" w:rsidRPr="00BE00A3">
              <w:t xml:space="preserve"> 202</w:t>
            </w:r>
            <w:r>
              <w:t>3</w:t>
            </w:r>
          </w:p>
        </w:tc>
      </w:tr>
      <w:tr w:rsidR="00F75D2E" w14:paraId="21B8F47A" w14:textId="77777777" w:rsidTr="00076474">
        <w:tc>
          <w:tcPr>
            <w:tcW w:w="7981" w:type="dxa"/>
            <w:tcMar>
              <w:bottom w:w="230" w:type="dxa"/>
              <w:right w:w="144" w:type="dxa"/>
            </w:tcMar>
          </w:tcPr>
          <w:p w14:paraId="12FE3203" w14:textId="524F515A" w:rsidR="00F75D2E" w:rsidRDefault="009A5E65" w:rsidP="009A5E65">
            <w:pPr>
              <w:pStyle w:val="ListBullet"/>
            </w:pPr>
            <w:r>
              <w:t>Major: Mechanical Engineering</w:t>
            </w:r>
          </w:p>
          <w:p w14:paraId="16C5FED3" w14:textId="7CE54734" w:rsidR="009A5E65" w:rsidRDefault="009A5E65" w:rsidP="009A5E65">
            <w:pPr>
              <w:pStyle w:val="ListBullet"/>
            </w:pPr>
            <w:r w:rsidRPr="005479A9">
              <w:t>Related Course Work:</w:t>
            </w:r>
            <w:r w:rsidR="005479A9">
              <w:t xml:space="preserve"> Computer Assisted Design, Strength of Materials, Dynamics, </w:t>
            </w:r>
            <w:r w:rsidR="005479A9" w:rsidRPr="00113EE0">
              <w:t xml:space="preserve">Evolutionary Anatomy, </w:t>
            </w:r>
            <w:r w:rsidR="00113EE0" w:rsidRPr="00113EE0">
              <w:t>Musculoskeletal Biom</w:t>
            </w:r>
            <w:r w:rsidR="008C7038" w:rsidRPr="00113EE0">
              <w:t>echanics</w:t>
            </w:r>
            <w:r w:rsidR="008C7038">
              <w:t xml:space="preserve">, </w:t>
            </w:r>
            <w:r w:rsidR="005479A9">
              <w:t>Design and Manufacturing</w:t>
            </w:r>
            <w:r w:rsidR="00076474">
              <w:t xml:space="preserve">, and </w:t>
            </w:r>
            <w:r w:rsidR="002240D2">
              <w:t xml:space="preserve">Systems/Control </w:t>
            </w:r>
            <w:r w:rsidR="00C86DC1">
              <w:t>(more detail provided under “Relevant Course Work &amp; Specific Skills”)</w:t>
            </w:r>
          </w:p>
        </w:tc>
        <w:tc>
          <w:tcPr>
            <w:tcW w:w="1379" w:type="dxa"/>
            <w:tcMar>
              <w:bottom w:w="230" w:type="dxa"/>
            </w:tcMar>
          </w:tcPr>
          <w:p w14:paraId="44CDAED5" w14:textId="77777777" w:rsidR="00F75D2E" w:rsidRDefault="00F75D2E"/>
        </w:tc>
      </w:tr>
      <w:tr w:rsidR="00F75D2E" w14:paraId="0961B173" w14:textId="77777777" w:rsidTr="00076474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4F87B0A7" w14:textId="77777777" w:rsidR="00F75D2E" w:rsidRPr="009156BD" w:rsidRDefault="00000000">
            <w:pPr>
              <w:pStyle w:val="Heading1"/>
              <w:rPr>
                <w:sz w:val="20"/>
              </w:rPr>
            </w:pPr>
            <w:sdt>
              <w:sdtPr>
                <w:rPr>
                  <w:sz w:val="20"/>
                </w:rPr>
                <w:id w:val="657741879"/>
                <w:placeholder>
                  <w:docPart w:val="6DF78128AE0F4EE380592C0D463308A3"/>
                </w:placeholder>
                <w:temporary/>
                <w:showingPlcHdr/>
                <w15:appearance w15:val="hidden"/>
              </w:sdtPr>
              <w:sdtContent>
                <w:r w:rsidR="00A16D47" w:rsidRPr="009156BD">
                  <w:rPr>
                    <w:color w:val="1F497D" w:themeColor="text2"/>
                    <w:sz w:val="20"/>
                  </w:rPr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2390E9AF" w14:textId="77777777" w:rsidR="00F75D2E" w:rsidRDefault="00F75D2E">
            <w:pPr>
              <w:pStyle w:val="Heading1"/>
            </w:pPr>
          </w:p>
        </w:tc>
      </w:tr>
      <w:tr w:rsidR="008101F8" w14:paraId="21CD82D1" w14:textId="77777777" w:rsidTr="00076474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03E13836" w14:textId="60962794" w:rsidR="008101F8" w:rsidRPr="0073774D" w:rsidRDefault="00971D71" w:rsidP="008101F8">
            <w:pPr>
              <w:rPr>
                <w:rFonts w:asciiTheme="majorHAnsi" w:hAnsiTheme="majorHAnsi"/>
                <w:sz w:val="18"/>
                <w:szCs w:val="18"/>
              </w:rPr>
            </w:pPr>
            <w:r w:rsidRPr="0073774D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SOFTWARE</w:t>
            </w:r>
          </w:p>
        </w:tc>
        <w:tc>
          <w:tcPr>
            <w:tcW w:w="1379" w:type="dxa"/>
          </w:tcPr>
          <w:p w14:paraId="72362244" w14:textId="77777777" w:rsidR="008101F8" w:rsidRDefault="008101F8" w:rsidP="008101F8"/>
        </w:tc>
      </w:tr>
      <w:tr w:rsidR="008101F8" w14:paraId="5FEF4B20" w14:textId="77777777" w:rsidTr="00076474">
        <w:tc>
          <w:tcPr>
            <w:tcW w:w="7981" w:type="dxa"/>
            <w:tcMar>
              <w:bottom w:w="29" w:type="dxa"/>
              <w:right w:w="144" w:type="dxa"/>
            </w:tcMar>
          </w:tcPr>
          <w:p w14:paraId="0E602D89" w14:textId="1DC811AA" w:rsidR="008101F8" w:rsidRDefault="00A1473A" w:rsidP="008101F8">
            <w:pPr>
              <w:pStyle w:val="ListBullet"/>
              <w:spacing w:after="0"/>
            </w:pPr>
            <w:r>
              <w:t>Proficient</w:t>
            </w:r>
            <w:r w:rsidR="008101F8">
              <w:t xml:space="preserve"> in </w:t>
            </w:r>
            <w:proofErr w:type="spellStart"/>
            <w:r w:rsidR="008101F8">
              <w:t>Solidworks</w:t>
            </w:r>
            <w:proofErr w:type="spellEnd"/>
            <w:r>
              <w:t xml:space="preserve"> (</w:t>
            </w:r>
            <w:r w:rsidR="008101F8">
              <w:t>CSWA</w:t>
            </w:r>
            <w:r>
              <w:t>) and familiar with</w:t>
            </w:r>
            <w:r w:rsidR="00FB681C">
              <w:t xml:space="preserve"> both</w:t>
            </w:r>
            <w:r>
              <w:t xml:space="preserve"> Fusion 360 and </w:t>
            </w:r>
            <w:proofErr w:type="spellStart"/>
            <w:r>
              <w:t>Onshape</w:t>
            </w:r>
            <w:proofErr w:type="spellEnd"/>
          </w:p>
          <w:p w14:paraId="1ABFA0D6" w14:textId="46119CE0" w:rsidR="008101F8" w:rsidRDefault="008101F8" w:rsidP="008101F8">
            <w:pPr>
              <w:pStyle w:val="ListBullet"/>
              <w:spacing w:after="0"/>
            </w:pPr>
            <w:r>
              <w:t xml:space="preserve">Experienced in </w:t>
            </w:r>
            <w:proofErr w:type="spellStart"/>
            <w:r>
              <w:t>MasterCAM</w:t>
            </w:r>
            <w:proofErr w:type="spellEnd"/>
            <w:r w:rsidR="0048075E">
              <w:t xml:space="preserve">: </w:t>
            </w:r>
            <w:r w:rsidR="00FD1726">
              <w:t>CNC Path Programming</w:t>
            </w:r>
          </w:p>
          <w:p w14:paraId="4489F0D5" w14:textId="77777777" w:rsidR="008101F8" w:rsidRDefault="008101F8" w:rsidP="008101F8">
            <w:pPr>
              <w:pStyle w:val="ListBullet"/>
              <w:spacing w:after="0"/>
            </w:pPr>
            <w:r>
              <w:t>Experienced in Microsoft Office Suite: Using excel to perform linear approximations and effectively processing large amounts of data.</w:t>
            </w:r>
          </w:p>
          <w:p w14:paraId="42F4F7A9" w14:textId="1DF2BB60" w:rsidR="00971D71" w:rsidRDefault="00253D2B" w:rsidP="008101F8">
            <w:pPr>
              <w:pStyle w:val="ListBullet"/>
              <w:spacing w:after="0"/>
            </w:pPr>
            <w:r>
              <w:t xml:space="preserve">Experience coding in </w:t>
            </w:r>
            <w:proofErr w:type="spellStart"/>
            <w:r>
              <w:t>Matlab</w:t>
            </w:r>
            <w:proofErr w:type="spellEnd"/>
            <w:r>
              <w:t xml:space="preserve"> and Java</w:t>
            </w:r>
          </w:p>
          <w:p w14:paraId="307EEDD3" w14:textId="0121CC8E" w:rsidR="003B1612" w:rsidRDefault="003B1612" w:rsidP="008101F8">
            <w:pPr>
              <w:pStyle w:val="ListBullet"/>
              <w:spacing w:after="0"/>
            </w:pPr>
            <w:r>
              <w:t>Experience with Photoshop, Inkscape, HTML, and familiar with CSS</w:t>
            </w:r>
          </w:p>
          <w:p w14:paraId="718B56DF" w14:textId="77777777" w:rsidR="00B0618B" w:rsidRDefault="00B0618B" w:rsidP="00B0618B">
            <w:pPr>
              <w:pStyle w:val="ListBullet"/>
              <w:numPr>
                <w:ilvl w:val="0"/>
                <w:numId w:val="0"/>
              </w:numPr>
              <w:spacing w:after="0"/>
              <w:ind w:left="504" w:hanging="360"/>
            </w:pPr>
          </w:p>
          <w:p w14:paraId="34778275" w14:textId="2F3A2610" w:rsidR="008101F8" w:rsidRPr="0073774D" w:rsidRDefault="00971D71" w:rsidP="008101F8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Theme="majorHAnsi" w:hAnsiTheme="majorHAnsi"/>
                <w:sz w:val="18"/>
                <w:szCs w:val="18"/>
              </w:rPr>
            </w:pPr>
            <w:r w:rsidRPr="0073774D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RELEVANT COURSE WORK</w:t>
            </w:r>
            <w:r w:rsidR="00E51A37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&amp; SPECIFIC SKILLS</w:t>
            </w:r>
          </w:p>
        </w:tc>
        <w:tc>
          <w:tcPr>
            <w:tcW w:w="1379" w:type="dxa"/>
          </w:tcPr>
          <w:p w14:paraId="67D48B42" w14:textId="77777777" w:rsidR="008101F8" w:rsidRDefault="008101F8" w:rsidP="008101F8"/>
        </w:tc>
      </w:tr>
      <w:tr w:rsidR="008101F8" w14:paraId="4B1381A5" w14:textId="77777777" w:rsidTr="00076474">
        <w:tc>
          <w:tcPr>
            <w:tcW w:w="7981" w:type="dxa"/>
            <w:tcMar>
              <w:right w:w="144" w:type="dxa"/>
            </w:tcMar>
          </w:tcPr>
          <w:p w14:paraId="3BC34390" w14:textId="4763F5A5" w:rsidR="008101F8" w:rsidRDefault="008101F8" w:rsidP="008101F8">
            <w:pPr>
              <w:pStyle w:val="ListBullet"/>
            </w:pPr>
            <w:r>
              <w:t>Engineering Design</w:t>
            </w:r>
            <w:r w:rsidR="00782B13">
              <w:t xml:space="preserve"> and Fabrication</w:t>
            </w:r>
            <w:r>
              <w:t xml:space="preserve"> [CAD</w:t>
            </w:r>
            <w:r w:rsidR="00782B13">
              <w:t>, Machining (additive and subtractive)</w:t>
            </w:r>
            <w:r>
              <w:t>, Conceptual Design, Circuits, Therm</w:t>
            </w:r>
            <w:r w:rsidR="00F57695">
              <w:t>al</w:t>
            </w:r>
            <w:r>
              <w:t xml:space="preserve"> and Fluid Mechanics</w:t>
            </w:r>
            <w:r w:rsidR="00782B13">
              <w:t>, Senior Design Project Courses</w:t>
            </w:r>
            <w:r>
              <w:t>]</w:t>
            </w:r>
          </w:p>
          <w:p w14:paraId="7F5DE99B" w14:textId="0CB5193D" w:rsidR="008101F8" w:rsidRDefault="008101F8" w:rsidP="008101F8">
            <w:pPr>
              <w:pStyle w:val="ListBullet"/>
            </w:pPr>
            <w:r>
              <w:t>Mathematical Modeling of Simple and Complicated Systems [</w:t>
            </w:r>
            <w:r w:rsidR="002F3D81">
              <w:t xml:space="preserve">Physics, Statics, Dynamics, </w:t>
            </w:r>
            <w:r>
              <w:t>Calculus, Differential Equations, Control Theory]</w:t>
            </w:r>
          </w:p>
          <w:p w14:paraId="34C6A9E1" w14:textId="46001868" w:rsidR="008101F8" w:rsidRDefault="008101F8" w:rsidP="008101F8">
            <w:pPr>
              <w:pStyle w:val="ListBullet"/>
            </w:pPr>
            <w:r>
              <w:t xml:space="preserve">Analysis and Fabrication of Biological Systems, their Structures, and Properties [Musculoskeletal Biomechanics (Muscles as Actuators and Prosthetic/Implant Design), </w:t>
            </w:r>
            <w:r w:rsidR="00BB0AE1">
              <w:t>Evolutionary Anatomy</w:t>
            </w:r>
            <w:r>
              <w:t>]</w:t>
            </w:r>
          </w:p>
          <w:p w14:paraId="1084F1A3" w14:textId="1A95E944" w:rsidR="007A0321" w:rsidRDefault="003D5428" w:rsidP="007A0321">
            <w:pPr>
              <w:pStyle w:val="ListBullet"/>
            </w:pPr>
            <w:r>
              <w:t>Design</w:t>
            </w:r>
            <w:r w:rsidR="0039024C">
              <w:t xml:space="preserve"> and Fabrication</w:t>
            </w:r>
            <w:r>
              <w:t xml:space="preserve"> of Compliant Mechanical Components [Mechanics and Control of Compliant Robotics (Design of </w:t>
            </w:r>
            <w:r w:rsidR="0039024C">
              <w:t>compliant grippers</w:t>
            </w:r>
            <w:r>
              <w:t xml:space="preserve"> as well as the complex molds necessary to cast them)]</w:t>
            </w:r>
          </w:p>
          <w:p w14:paraId="49DAA9C6" w14:textId="663B6B01" w:rsidR="007A0321" w:rsidRDefault="007A0321" w:rsidP="007A032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14:paraId="64AFE5E5" w14:textId="77777777" w:rsidR="008101F8" w:rsidRDefault="008101F8" w:rsidP="008101F8"/>
        </w:tc>
      </w:tr>
      <w:tr w:rsidR="000333AB" w14:paraId="6891FB50" w14:textId="77777777" w:rsidTr="00076474">
        <w:tc>
          <w:tcPr>
            <w:tcW w:w="7981" w:type="dxa"/>
            <w:tcMar>
              <w:bottom w:w="29" w:type="dxa"/>
              <w:right w:w="144" w:type="dxa"/>
            </w:tcMar>
          </w:tcPr>
          <w:p w14:paraId="78AA4975" w14:textId="05A519C7" w:rsidR="000333AB" w:rsidRPr="009156BD" w:rsidRDefault="000333AB" w:rsidP="000333AB">
            <w:pPr>
              <w:rPr>
                <w:rFonts w:asciiTheme="majorHAnsi" w:hAnsiTheme="majorHAnsi"/>
              </w:rPr>
            </w:pPr>
            <w:r w:rsidRPr="00253774">
              <w:rPr>
                <w:rFonts w:asciiTheme="majorHAnsi" w:hAnsiTheme="majorHAnsi"/>
                <w:color w:val="1F497D" w:themeColor="text2"/>
              </w:rPr>
              <w:t>CAMPUS ACTIVITIES AND LEADERSHIP</w:t>
            </w:r>
          </w:p>
        </w:tc>
        <w:tc>
          <w:tcPr>
            <w:tcW w:w="1379" w:type="dxa"/>
          </w:tcPr>
          <w:p w14:paraId="37D103F7" w14:textId="77777777" w:rsidR="000333AB" w:rsidRDefault="000333AB" w:rsidP="000333AB"/>
        </w:tc>
      </w:tr>
      <w:tr w:rsidR="000333AB" w14:paraId="18AF6F1B" w14:textId="77777777" w:rsidTr="00076474">
        <w:tc>
          <w:tcPr>
            <w:tcW w:w="7981" w:type="dxa"/>
            <w:tcMar>
              <w:bottom w:w="230" w:type="dxa"/>
              <w:right w:w="144" w:type="dxa"/>
            </w:tcMar>
          </w:tcPr>
          <w:p w14:paraId="29DA89D6" w14:textId="3782DC5A" w:rsidR="000333AB" w:rsidRPr="00900F56" w:rsidRDefault="000C3793" w:rsidP="000333AB">
            <w:pPr>
              <w:rPr>
                <w:rStyle w:val="Emphasis"/>
                <w:i w:val="0"/>
                <w:iCs w:val="0"/>
                <w:color w:val="000000" w:themeColor="text1"/>
              </w:rPr>
            </w:pPr>
            <w:r>
              <w:t xml:space="preserve">Assistant Director and </w:t>
            </w:r>
            <w:r w:rsidR="00900F56" w:rsidRPr="00900F56">
              <w:t>Social Media Manager</w:t>
            </w:r>
          </w:p>
          <w:p w14:paraId="4733C551" w14:textId="7612CE64" w:rsidR="000333AB" w:rsidRDefault="000333AB" w:rsidP="000333AB">
            <w:pPr>
              <w:pStyle w:val="ListBullet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CWRU Film Society</w:t>
            </w:r>
          </w:p>
          <w:p w14:paraId="49AC97AB" w14:textId="26737CAE" w:rsidR="000333AB" w:rsidRPr="000333AB" w:rsidRDefault="000C3793" w:rsidP="000333AB">
            <w:pPr>
              <w:pStyle w:val="ListBullet"/>
              <w:numPr>
                <w:ilvl w:val="0"/>
                <w:numId w:val="17"/>
              </w:numPr>
            </w:pPr>
            <w:r>
              <w:t>Assisting with director’s duties where able and r</w:t>
            </w:r>
            <w:r w:rsidR="000333AB">
              <w:t>esponsible for upkeep of social media and communication with the student body.</w:t>
            </w:r>
          </w:p>
        </w:tc>
        <w:tc>
          <w:tcPr>
            <w:tcW w:w="1379" w:type="dxa"/>
          </w:tcPr>
          <w:p w14:paraId="7D4344B2" w14:textId="71F81D9F" w:rsidR="000333AB" w:rsidRDefault="000333AB" w:rsidP="008961FC">
            <w:pPr>
              <w:jc w:val="right"/>
            </w:pPr>
            <w:r>
              <w:t>2020-2022</w:t>
            </w:r>
          </w:p>
        </w:tc>
      </w:tr>
      <w:bookmarkStart w:id="0" w:name="_Hlk111552075"/>
      <w:tr w:rsidR="008101F8" w14:paraId="752B8059" w14:textId="77777777" w:rsidTr="00076474">
        <w:tc>
          <w:tcPr>
            <w:tcW w:w="7981" w:type="dxa"/>
            <w:tcMar>
              <w:bottom w:w="0" w:type="dxa"/>
              <w:right w:w="144" w:type="dxa"/>
            </w:tcMar>
          </w:tcPr>
          <w:p w14:paraId="1D461DD3" w14:textId="7E0D1989" w:rsidR="008101F8" w:rsidRDefault="00000000" w:rsidP="008101F8">
            <w:pPr>
              <w:pStyle w:val="Heading1"/>
            </w:pPr>
            <w:sdt>
              <w:sdtPr>
                <w:id w:val="-5209806"/>
                <w:placeholder>
                  <w:docPart w:val="123F9EF1746C4B93827E89F9AC0E2F53"/>
                </w:placeholder>
                <w:temporary/>
                <w:showingPlcHdr/>
                <w15:appearance w15:val="hidden"/>
              </w:sdtPr>
              <w:sdtContent>
                <w:r w:rsidR="008101F8" w:rsidRPr="009156BD">
                  <w:rPr>
                    <w:color w:val="1F497D" w:themeColor="text2"/>
                    <w:sz w:val="20"/>
                  </w:rPr>
                  <w:t>Experience</w:t>
                </w:r>
              </w:sdtContent>
            </w:sdt>
            <w:bookmarkEnd w:id="0"/>
          </w:p>
        </w:tc>
        <w:tc>
          <w:tcPr>
            <w:tcW w:w="1379" w:type="dxa"/>
          </w:tcPr>
          <w:p w14:paraId="25F2F847" w14:textId="77777777" w:rsidR="008101F8" w:rsidRDefault="008101F8" w:rsidP="008101F8">
            <w:pPr>
              <w:pStyle w:val="Heading1"/>
            </w:pPr>
          </w:p>
        </w:tc>
      </w:tr>
      <w:tr w:rsidR="008101F8" w14:paraId="097B8D19" w14:textId="77777777" w:rsidTr="00076474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20E7DE41" w14:textId="0422A0B6" w:rsidR="008101F8" w:rsidRPr="008C1A41" w:rsidRDefault="008101F8" w:rsidP="008101F8">
            <w:pPr>
              <w:rPr>
                <w:color w:val="000000" w:themeColor="text1"/>
              </w:rPr>
            </w:pPr>
            <w:r w:rsidRPr="008C1A41">
              <w:rPr>
                <w:color w:val="000000" w:themeColor="text1"/>
              </w:rPr>
              <w:t>Research/Design</w:t>
            </w:r>
          </w:p>
          <w:p w14:paraId="7A462A44" w14:textId="60FD4FAA" w:rsidR="008101F8" w:rsidRPr="008C1A41" w:rsidRDefault="008101F8" w:rsidP="008101F8">
            <w:pPr>
              <w:rPr>
                <w:rStyle w:val="Emphasis"/>
                <w:color w:val="000000" w:themeColor="text1"/>
              </w:rPr>
            </w:pPr>
            <w:r w:rsidRPr="008C1A41">
              <w:rPr>
                <w:rStyle w:val="Emphasis"/>
                <w:color w:val="000000" w:themeColor="text1"/>
              </w:rPr>
              <w:t>CWRU Biologically Inspired Robotics Lab</w:t>
            </w:r>
          </w:p>
        </w:tc>
        <w:tc>
          <w:tcPr>
            <w:tcW w:w="1379" w:type="dxa"/>
          </w:tcPr>
          <w:p w14:paraId="70D07DEB" w14:textId="5F54BA08" w:rsidR="008101F8" w:rsidRDefault="0039024C" w:rsidP="008961FC">
            <w:pPr>
              <w:jc w:val="right"/>
            </w:pPr>
            <w:r>
              <w:t>8/29</w:t>
            </w:r>
            <w:r w:rsidR="00F57695">
              <w:t>/2022</w:t>
            </w:r>
            <w:r>
              <w:t>-</w:t>
            </w:r>
            <w:r w:rsidR="00C61C07">
              <w:t>5</w:t>
            </w:r>
            <w:r>
              <w:t>/1</w:t>
            </w:r>
            <w:r w:rsidR="00C61C07">
              <w:t>1</w:t>
            </w:r>
            <w:r w:rsidR="00F57695">
              <w:t>/202</w:t>
            </w:r>
            <w:r w:rsidR="00C61C07">
              <w:t>3</w:t>
            </w:r>
          </w:p>
        </w:tc>
      </w:tr>
      <w:tr w:rsidR="008101F8" w14:paraId="07AF1FFA" w14:textId="77777777" w:rsidTr="00076474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149054EC" w14:textId="77777777" w:rsidR="007A0321" w:rsidRDefault="008101F8" w:rsidP="0081038E">
            <w:pPr>
              <w:pStyle w:val="ListBullet"/>
              <w:rPr>
                <w:color w:val="000000" w:themeColor="text1"/>
              </w:rPr>
            </w:pPr>
            <w:r w:rsidRPr="008C1A41">
              <w:rPr>
                <w:color w:val="000000" w:themeColor="text1"/>
              </w:rPr>
              <w:t>Responsibilities include the analysis of animal morphology and motion to effectively design a biomimetic robotic aardvark forelimb</w:t>
            </w:r>
          </w:p>
          <w:p w14:paraId="3A9E7B97" w14:textId="51657109" w:rsidR="00253D2B" w:rsidRPr="00253D2B" w:rsidRDefault="00253D2B" w:rsidP="00253D2B">
            <w:pPr>
              <w:pStyle w:val="Heading1"/>
            </w:pPr>
            <w:r w:rsidRPr="00253D2B">
              <w:rPr>
                <w:color w:val="1F497D" w:themeColor="text2"/>
              </w:rPr>
              <w:t>Links</w:t>
            </w:r>
          </w:p>
        </w:tc>
        <w:tc>
          <w:tcPr>
            <w:tcW w:w="1379" w:type="dxa"/>
          </w:tcPr>
          <w:p w14:paraId="6CF82BA4" w14:textId="77777777" w:rsidR="008101F8" w:rsidRDefault="008101F8" w:rsidP="008101F8"/>
        </w:tc>
      </w:tr>
    </w:tbl>
    <w:p w14:paraId="2C93F6AA" w14:textId="7717F885" w:rsidR="009156BD" w:rsidRPr="00296DFF" w:rsidRDefault="00265B5F" w:rsidP="00253D2B">
      <w:pPr>
        <w:rPr>
          <w:rFonts w:cstheme="minorHAnsi"/>
        </w:rPr>
      </w:pPr>
      <w:r>
        <w:rPr>
          <w:rFonts w:cstheme="minorHAnsi"/>
        </w:rPr>
        <w:t xml:space="preserve">Portfolio Webpage: </w:t>
      </w:r>
      <w:r w:rsidRPr="00265B5F">
        <w:rPr>
          <w:rFonts w:cstheme="minorHAnsi"/>
        </w:rPr>
        <w:t>https://val-a4.github.io./</w:t>
      </w:r>
    </w:p>
    <w:sectPr w:rsidR="009156BD" w:rsidRPr="00296DFF" w:rsidSect="00CD0D0D">
      <w:footerReference w:type="default" r:id="rId9"/>
      <w:pgSz w:w="12240" w:h="15840"/>
      <w:pgMar w:top="1080" w:right="1440" w:bottom="108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6272" w14:textId="77777777" w:rsidR="00F653AB" w:rsidRDefault="00F653AB">
      <w:r>
        <w:separator/>
      </w:r>
    </w:p>
  </w:endnote>
  <w:endnote w:type="continuationSeparator" w:id="0">
    <w:p w14:paraId="1A754076" w14:textId="77777777" w:rsidR="00F653AB" w:rsidRDefault="00F6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AFBC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E21B" w14:textId="77777777" w:rsidR="00F653AB" w:rsidRDefault="00F653AB">
      <w:r>
        <w:separator/>
      </w:r>
    </w:p>
  </w:footnote>
  <w:footnote w:type="continuationSeparator" w:id="0">
    <w:p w14:paraId="1380402D" w14:textId="77777777" w:rsidR="00F653AB" w:rsidRDefault="00F65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F7F88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DC67C4"/>
    <w:multiLevelType w:val="hybridMultilevel"/>
    <w:tmpl w:val="4A4E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E6CE3"/>
    <w:multiLevelType w:val="hybridMultilevel"/>
    <w:tmpl w:val="9AFC4C4E"/>
    <w:lvl w:ilvl="0" w:tplc="90908122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80268">
    <w:abstractNumId w:val="11"/>
  </w:num>
  <w:num w:numId="2" w16cid:durableId="981349567">
    <w:abstractNumId w:val="13"/>
  </w:num>
  <w:num w:numId="3" w16cid:durableId="2140880114">
    <w:abstractNumId w:val="6"/>
  </w:num>
  <w:num w:numId="4" w16cid:durableId="142934136">
    <w:abstractNumId w:val="5"/>
  </w:num>
  <w:num w:numId="5" w16cid:durableId="147285905">
    <w:abstractNumId w:val="15"/>
  </w:num>
  <w:num w:numId="6" w16cid:durableId="860628848">
    <w:abstractNumId w:val="12"/>
  </w:num>
  <w:num w:numId="7" w16cid:durableId="789014857">
    <w:abstractNumId w:val="16"/>
  </w:num>
  <w:num w:numId="8" w16cid:durableId="1507405189">
    <w:abstractNumId w:val="3"/>
  </w:num>
  <w:num w:numId="9" w16cid:durableId="667636646">
    <w:abstractNumId w:val="2"/>
  </w:num>
  <w:num w:numId="10" w16cid:durableId="915045480">
    <w:abstractNumId w:val="1"/>
  </w:num>
  <w:num w:numId="11" w16cid:durableId="1161510291">
    <w:abstractNumId w:val="0"/>
  </w:num>
  <w:num w:numId="12" w16cid:durableId="783311247">
    <w:abstractNumId w:val="14"/>
  </w:num>
  <w:num w:numId="13" w16cid:durableId="256794092">
    <w:abstractNumId w:val="9"/>
  </w:num>
  <w:num w:numId="14" w16cid:durableId="290674868">
    <w:abstractNumId w:val="10"/>
  </w:num>
  <w:num w:numId="15" w16cid:durableId="501236854">
    <w:abstractNumId w:val="7"/>
  </w:num>
  <w:num w:numId="16" w16cid:durableId="1974434143">
    <w:abstractNumId w:val="4"/>
  </w:num>
  <w:num w:numId="17" w16cid:durableId="2046325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A6"/>
    <w:rsid w:val="000179C5"/>
    <w:rsid w:val="000333AB"/>
    <w:rsid w:val="00076474"/>
    <w:rsid w:val="000A461D"/>
    <w:rsid w:val="000C3793"/>
    <w:rsid w:val="000D0438"/>
    <w:rsid w:val="000E698F"/>
    <w:rsid w:val="000F4F78"/>
    <w:rsid w:val="00105C2D"/>
    <w:rsid w:val="00113EE0"/>
    <w:rsid w:val="00154DC3"/>
    <w:rsid w:val="001640D7"/>
    <w:rsid w:val="00173D46"/>
    <w:rsid w:val="001850B6"/>
    <w:rsid w:val="00185531"/>
    <w:rsid w:val="00194D8B"/>
    <w:rsid w:val="001C1316"/>
    <w:rsid w:val="001F06D2"/>
    <w:rsid w:val="001F634F"/>
    <w:rsid w:val="002240D2"/>
    <w:rsid w:val="00253774"/>
    <w:rsid w:val="00253D2B"/>
    <w:rsid w:val="0025417A"/>
    <w:rsid w:val="00260654"/>
    <w:rsid w:val="00265B5F"/>
    <w:rsid w:val="00293156"/>
    <w:rsid w:val="002947D0"/>
    <w:rsid w:val="00296DFF"/>
    <w:rsid w:val="00297D23"/>
    <w:rsid w:val="002F3D81"/>
    <w:rsid w:val="00320560"/>
    <w:rsid w:val="00330473"/>
    <w:rsid w:val="00341280"/>
    <w:rsid w:val="00362889"/>
    <w:rsid w:val="0036429D"/>
    <w:rsid w:val="0039024C"/>
    <w:rsid w:val="003B1612"/>
    <w:rsid w:val="003B4A36"/>
    <w:rsid w:val="003D5428"/>
    <w:rsid w:val="00400F2B"/>
    <w:rsid w:val="0048075E"/>
    <w:rsid w:val="004A38A9"/>
    <w:rsid w:val="004B1A46"/>
    <w:rsid w:val="004D3891"/>
    <w:rsid w:val="004F5EBC"/>
    <w:rsid w:val="005113A6"/>
    <w:rsid w:val="00512B42"/>
    <w:rsid w:val="005171E1"/>
    <w:rsid w:val="005267E9"/>
    <w:rsid w:val="005479A9"/>
    <w:rsid w:val="00556980"/>
    <w:rsid w:val="005D11DA"/>
    <w:rsid w:val="006C02D2"/>
    <w:rsid w:val="006D7706"/>
    <w:rsid w:val="006F4B75"/>
    <w:rsid w:val="006F52E2"/>
    <w:rsid w:val="00736D4F"/>
    <w:rsid w:val="0073774D"/>
    <w:rsid w:val="007713C2"/>
    <w:rsid w:val="00771FCF"/>
    <w:rsid w:val="00782B13"/>
    <w:rsid w:val="007A0321"/>
    <w:rsid w:val="007C5AAC"/>
    <w:rsid w:val="007D53CC"/>
    <w:rsid w:val="007F55FD"/>
    <w:rsid w:val="008101F8"/>
    <w:rsid w:val="0081038E"/>
    <w:rsid w:val="008152B0"/>
    <w:rsid w:val="008961FC"/>
    <w:rsid w:val="008B4EC4"/>
    <w:rsid w:val="008C1A41"/>
    <w:rsid w:val="008C7038"/>
    <w:rsid w:val="008D3246"/>
    <w:rsid w:val="00900F56"/>
    <w:rsid w:val="009156BD"/>
    <w:rsid w:val="00952F1A"/>
    <w:rsid w:val="00971D71"/>
    <w:rsid w:val="009A22C3"/>
    <w:rsid w:val="009A5E65"/>
    <w:rsid w:val="00A1473A"/>
    <w:rsid w:val="00A16D47"/>
    <w:rsid w:val="00A30C91"/>
    <w:rsid w:val="00A50918"/>
    <w:rsid w:val="00A71C36"/>
    <w:rsid w:val="00AD4F91"/>
    <w:rsid w:val="00AE2B33"/>
    <w:rsid w:val="00AE61C8"/>
    <w:rsid w:val="00B0072E"/>
    <w:rsid w:val="00B0618B"/>
    <w:rsid w:val="00B10F90"/>
    <w:rsid w:val="00B131C1"/>
    <w:rsid w:val="00B2195B"/>
    <w:rsid w:val="00B50C17"/>
    <w:rsid w:val="00B5759D"/>
    <w:rsid w:val="00B72CA1"/>
    <w:rsid w:val="00BB0AE1"/>
    <w:rsid w:val="00BE00A3"/>
    <w:rsid w:val="00BE6102"/>
    <w:rsid w:val="00C22EC1"/>
    <w:rsid w:val="00C24540"/>
    <w:rsid w:val="00C25C87"/>
    <w:rsid w:val="00C61C07"/>
    <w:rsid w:val="00C80D97"/>
    <w:rsid w:val="00C86DC1"/>
    <w:rsid w:val="00CB2AF5"/>
    <w:rsid w:val="00CD0D0D"/>
    <w:rsid w:val="00D55DEC"/>
    <w:rsid w:val="00D605A6"/>
    <w:rsid w:val="00D857C9"/>
    <w:rsid w:val="00D87CD2"/>
    <w:rsid w:val="00D90786"/>
    <w:rsid w:val="00D93CA6"/>
    <w:rsid w:val="00D94C29"/>
    <w:rsid w:val="00DA480C"/>
    <w:rsid w:val="00DC384E"/>
    <w:rsid w:val="00E02906"/>
    <w:rsid w:val="00E37353"/>
    <w:rsid w:val="00E51A37"/>
    <w:rsid w:val="00E62144"/>
    <w:rsid w:val="00E62BDE"/>
    <w:rsid w:val="00E76DE8"/>
    <w:rsid w:val="00EC1678"/>
    <w:rsid w:val="00EE42DD"/>
    <w:rsid w:val="00EF0152"/>
    <w:rsid w:val="00F00482"/>
    <w:rsid w:val="00F0673B"/>
    <w:rsid w:val="00F06D44"/>
    <w:rsid w:val="00F14616"/>
    <w:rsid w:val="00F37296"/>
    <w:rsid w:val="00F51A17"/>
    <w:rsid w:val="00F57695"/>
    <w:rsid w:val="00F653AB"/>
    <w:rsid w:val="00F75D2E"/>
    <w:rsid w:val="00F916BB"/>
    <w:rsid w:val="00FB681C"/>
    <w:rsid w:val="00FD1726"/>
    <w:rsid w:val="00FE2F1E"/>
    <w:rsid w:val="00FE5988"/>
    <w:rsid w:val="00FF3765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7210C59"/>
  <w15:docId w15:val="{4439D9D7-8718-4FE7-A432-D71639FF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F916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4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.ackerman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gs\AppData\Local\Packages\Microsoft.Office.Desktop_8wekyb3d8bbwe\LocalCache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DE6BD6179B404E9D9A162C33DB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E0789-73E6-4021-8531-DD6ED3052865}"/>
      </w:docPartPr>
      <w:docPartBody>
        <w:p w:rsidR="00AE0615" w:rsidRDefault="002C3BDA">
          <w:pPr>
            <w:pStyle w:val="37DE6BD6179B404E9D9A162C33DB61B4"/>
          </w:pPr>
          <w:r>
            <w:t>Your Name</w:t>
          </w:r>
        </w:p>
      </w:docPartBody>
    </w:docPart>
    <w:docPart>
      <w:docPartPr>
        <w:name w:val="FC839908E0E0417FB52A7B4D7F52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9908-6B5E-4741-BF02-F4EBE05AB854}"/>
      </w:docPartPr>
      <w:docPartBody>
        <w:p w:rsidR="00AE0615" w:rsidRDefault="002C3BDA">
          <w:pPr>
            <w:pStyle w:val="FC839908E0E0417FB52A7B4D7F5227F7"/>
          </w:pPr>
          <w:r>
            <w:t>Objective</w:t>
          </w:r>
        </w:p>
      </w:docPartBody>
    </w:docPart>
    <w:docPart>
      <w:docPartPr>
        <w:name w:val="34CD7A04E9D04631940856509DC00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F60DF-E65B-4BE1-9744-65AE47B80ED3}"/>
      </w:docPartPr>
      <w:docPartBody>
        <w:p w:rsidR="00AE0615" w:rsidRDefault="002C3BDA">
          <w:pPr>
            <w:pStyle w:val="34CD7A04E9D04631940856509DC00A48"/>
          </w:pPr>
          <w:r>
            <w:t>Education</w:t>
          </w:r>
        </w:p>
      </w:docPartBody>
    </w:docPart>
    <w:docPart>
      <w:docPartPr>
        <w:name w:val="6DF78128AE0F4EE380592C0D46330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B97AF-79D3-4207-9706-2182B705EF61}"/>
      </w:docPartPr>
      <w:docPartBody>
        <w:p w:rsidR="00AE0615" w:rsidRDefault="002C3BDA">
          <w:pPr>
            <w:pStyle w:val="6DF78128AE0F4EE380592C0D463308A3"/>
          </w:pPr>
          <w:r>
            <w:t>Skills &amp; Abilities</w:t>
          </w:r>
        </w:p>
      </w:docPartBody>
    </w:docPart>
    <w:docPart>
      <w:docPartPr>
        <w:name w:val="123F9EF1746C4B93827E89F9AC0E2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810C-E75B-4B52-A697-6D4816865CFC}"/>
      </w:docPartPr>
      <w:docPartBody>
        <w:p w:rsidR="00377266" w:rsidRDefault="00A70191" w:rsidP="00A70191">
          <w:pPr>
            <w:pStyle w:val="123F9EF1746C4B93827E89F9AC0E2F5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8760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F4"/>
    <w:rsid w:val="00004FA5"/>
    <w:rsid w:val="00076CBC"/>
    <w:rsid w:val="001152ED"/>
    <w:rsid w:val="00165C48"/>
    <w:rsid w:val="00174C39"/>
    <w:rsid w:val="001B07F4"/>
    <w:rsid w:val="001E0FB1"/>
    <w:rsid w:val="00215FC4"/>
    <w:rsid w:val="00272DC1"/>
    <w:rsid w:val="002C3BDA"/>
    <w:rsid w:val="00377266"/>
    <w:rsid w:val="004611E1"/>
    <w:rsid w:val="004D5C0E"/>
    <w:rsid w:val="005A2EB0"/>
    <w:rsid w:val="0062347E"/>
    <w:rsid w:val="00846FA4"/>
    <w:rsid w:val="00875A5B"/>
    <w:rsid w:val="00893160"/>
    <w:rsid w:val="00977815"/>
    <w:rsid w:val="00A70191"/>
    <w:rsid w:val="00A92B2A"/>
    <w:rsid w:val="00AE0615"/>
    <w:rsid w:val="00B30426"/>
    <w:rsid w:val="00BD404B"/>
    <w:rsid w:val="00C5240A"/>
    <w:rsid w:val="00CC2C96"/>
    <w:rsid w:val="00D0080E"/>
    <w:rsid w:val="00D14640"/>
    <w:rsid w:val="00D2777F"/>
    <w:rsid w:val="00D50C42"/>
    <w:rsid w:val="00D67F48"/>
    <w:rsid w:val="00E163E1"/>
    <w:rsid w:val="00E43267"/>
    <w:rsid w:val="00EA49BB"/>
    <w:rsid w:val="00EA7EA5"/>
    <w:rsid w:val="00F002D1"/>
    <w:rsid w:val="00F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E6BD6179B404E9D9A162C33DB61B4">
    <w:name w:val="37DE6BD6179B404E9D9A162C33DB61B4"/>
  </w:style>
  <w:style w:type="paragraph" w:customStyle="1" w:styleId="FC839908E0E0417FB52A7B4D7F5227F7">
    <w:name w:val="FC839908E0E0417FB52A7B4D7F5227F7"/>
  </w:style>
  <w:style w:type="paragraph" w:customStyle="1" w:styleId="34CD7A04E9D04631940856509DC00A48">
    <w:name w:val="34CD7A04E9D04631940856509DC00A48"/>
  </w:style>
  <w:style w:type="character" w:styleId="Emphasis">
    <w:name w:val="Emphasis"/>
    <w:basedOn w:val="DefaultParagraphFont"/>
    <w:uiPriority w:val="4"/>
    <w:qFormat/>
    <w:rsid w:val="001B07F4"/>
    <w:rPr>
      <w:i/>
      <w:iCs/>
    </w:rPr>
  </w:style>
  <w:style w:type="paragraph" w:styleId="ListBullet">
    <w:name w:val="List Bullet"/>
    <w:basedOn w:val="Normal"/>
    <w:uiPriority w:val="5"/>
    <w:qFormat/>
    <w:rsid w:val="001B07F4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6DF78128AE0F4EE380592C0D463308A3">
    <w:name w:val="6DF78128AE0F4EE380592C0D463308A3"/>
  </w:style>
  <w:style w:type="paragraph" w:customStyle="1" w:styleId="123F9EF1746C4B93827E89F9AC0E2F53">
    <w:name w:val="123F9EF1746C4B93827E89F9AC0E2F53"/>
    <w:rsid w:val="00A70191"/>
  </w:style>
  <w:style w:type="paragraph" w:customStyle="1" w:styleId="2196D74416144566A1FF93D754506D3D">
    <w:name w:val="2196D74416144566A1FF93D754506D3D"/>
    <w:rsid w:val="00E163E1"/>
    <w:rPr>
      <w:kern w:val="2"/>
      <w14:ligatures w14:val="standardContextual"/>
    </w:rPr>
  </w:style>
  <w:style w:type="paragraph" w:customStyle="1" w:styleId="65E63CEBC2214D74A13172AA47BC3A95">
    <w:name w:val="65E63CEBC2214D74A13172AA47BC3A95"/>
    <w:rsid w:val="00E163E1"/>
    <w:rPr>
      <w:kern w:val="2"/>
      <w14:ligatures w14:val="standardContextual"/>
    </w:rPr>
  </w:style>
  <w:style w:type="paragraph" w:customStyle="1" w:styleId="C23DA3E719C741A797E3D206E9111D3B">
    <w:name w:val="C23DA3E719C741A797E3D206E9111D3B"/>
    <w:rsid w:val="00E163E1"/>
    <w:rPr>
      <w:kern w:val="2"/>
      <w14:ligatures w14:val="standardContextual"/>
    </w:rPr>
  </w:style>
  <w:style w:type="paragraph" w:customStyle="1" w:styleId="AB5CF6E216224F5E9E14C9F571E69F3C">
    <w:name w:val="AB5CF6E216224F5E9E14C9F571E69F3C"/>
    <w:rsid w:val="00E163E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(Valentine/VAL) Ackerman</dc:creator>
  <cp:keywords/>
  <dc:description/>
  <cp:lastModifiedBy>Josh Ackerman</cp:lastModifiedBy>
  <cp:revision>5</cp:revision>
  <dcterms:created xsi:type="dcterms:W3CDTF">2023-09-10T03:52:00Z</dcterms:created>
  <dcterms:modified xsi:type="dcterms:W3CDTF">2023-09-15T14:51:00Z</dcterms:modified>
  <cp:version/>
</cp:coreProperties>
</file>